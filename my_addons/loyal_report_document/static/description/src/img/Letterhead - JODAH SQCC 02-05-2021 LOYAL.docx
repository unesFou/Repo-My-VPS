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70E8" w14:textId="77777777" w:rsidR="00862F3F" w:rsidRDefault="00862F3F" w:rsidP="00862F3F">
      <w:pPr>
        <w:rPr>
          <w:sz w:val="24"/>
          <w:szCs w:val="26"/>
        </w:rPr>
      </w:pPr>
    </w:p>
    <w:sectPr w:rsidR="00862F3F" w:rsidSect="005252C6">
      <w:headerReference w:type="default" r:id="rId7"/>
      <w:footerReference w:type="default" r:id="rId8"/>
      <w:pgSz w:w="11906" w:h="16838"/>
      <w:pgMar w:top="1440" w:right="1247" w:bottom="1134" w:left="124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018E" w14:textId="77777777" w:rsidR="00D212DF" w:rsidRDefault="00D212DF" w:rsidP="00D87747">
      <w:r>
        <w:separator/>
      </w:r>
    </w:p>
  </w:endnote>
  <w:endnote w:type="continuationSeparator" w:id="0">
    <w:p w14:paraId="63127E3A" w14:textId="77777777" w:rsidR="00D212DF" w:rsidRDefault="00D212DF" w:rsidP="00D8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urich BlkEx BT">
    <w:altName w:val="Cambria"/>
    <w:charset w:val="00"/>
    <w:family w:val="swiss"/>
    <w:pitch w:val="variable"/>
    <w:sig w:usb0="00000087" w:usb1="00000000" w:usb2="00000000" w:usb3="00000000" w:csb0="0000001B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328A" w14:textId="20EF3A5C" w:rsidR="00704C5B" w:rsidRDefault="008B49BA">
    <w:pPr>
      <w:pStyle w:val="Foot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F05A47F" wp14:editId="2723E272">
              <wp:simplePos x="0" y="0"/>
              <wp:positionH relativeFrom="column">
                <wp:posOffset>-360045</wp:posOffset>
              </wp:positionH>
              <wp:positionV relativeFrom="paragraph">
                <wp:posOffset>209762</wp:posOffset>
              </wp:positionV>
              <wp:extent cx="6609927" cy="571500"/>
              <wp:effectExtent l="0" t="0" r="63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9927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36415" w14:textId="03C48739" w:rsidR="00CF6341" w:rsidRPr="008B49BA" w:rsidRDefault="00CF6341">
                          <w:pPr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pPr>
                          <w:r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VAT ID: 310224805600003, CR: </w:t>
                          </w:r>
                          <w:r w:rsidR="00F32BC8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1010456247</w:t>
                          </w:r>
                          <w:r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, CC: </w:t>
                          </w:r>
                          <w:r w:rsidR="00F32BC8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457009</w:t>
                          </w:r>
                          <w:r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CD </w:t>
                          </w:r>
                          <w:r w:rsidR="00F32BC8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Lic</w:t>
                          </w:r>
                          <w:r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="00F32BC8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20506030767</w:t>
                          </w:r>
                        </w:p>
                        <w:p w14:paraId="05C35771" w14:textId="0442DC8C" w:rsidR="00F32BC8" w:rsidRPr="008B49BA" w:rsidRDefault="00F32BC8">
                          <w:pPr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pPr>
                          <w:r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HO: PO Box 76316, Riyadh 34423, </w:t>
                          </w:r>
                          <w:r w:rsidR="007B6379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KSA</w:t>
                          </w:r>
                          <w:r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 | Mob: 0590163656 / 0544872258</w:t>
                          </w:r>
                          <w:r w:rsidR="007B6379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312A60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| </w:t>
                          </w:r>
                          <w:r w:rsidR="007B6379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safety@jodah.com.sa</w:t>
                          </w:r>
                          <w:r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br/>
                            <w:t>Br</w:t>
                          </w:r>
                          <w:r w:rsidR="002162BF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.:</w:t>
                          </w:r>
                          <w:r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4</w:t>
                          </w:r>
                          <w:r w:rsidR="008B49BA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vertAlign w:val="superscript"/>
                              <w:lang w:val="en-US"/>
                            </w:rPr>
                            <w:t>th</w:t>
                          </w:r>
                          <w:r w:rsid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 floor, Gulf Center Tower, </w:t>
                          </w:r>
                          <w:r w:rsidR="00CF6341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PO Box 4484, Al Khobar 31952 | </w:t>
                          </w:r>
                          <w:r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Mob.: 0506842439</w:t>
                          </w:r>
                          <w:r w:rsidR="002162BF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| </w:t>
                          </w:r>
                          <w:r w:rsidR="002162BF" w:rsidRPr="008B49BA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info@jodah.com.sa</w:t>
                          </w:r>
                        </w:p>
                        <w:p w14:paraId="31FE4D6A" w14:textId="77777777" w:rsidR="00CF6341" w:rsidRPr="008B49BA" w:rsidRDefault="00CF6341">
                          <w:pPr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pPr>
                        </w:p>
                        <w:p w14:paraId="03EC9A4D" w14:textId="77777777" w:rsidR="00D87747" w:rsidRPr="00704C5B" w:rsidRDefault="00CF6341">
                          <w:pPr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20"/>
                              <w:szCs w:val="18"/>
                              <w:lang w:val="en-US"/>
                            </w:rPr>
                          </w:pPr>
                          <w:r w:rsidRPr="00704C5B">
                            <w:rPr>
                              <w:rFonts w:ascii="Arial Narrow" w:hAnsi="Arial Narrow"/>
                              <w:color w:val="E20000"/>
                              <w:spacing w:val="20"/>
                              <w:sz w:val="20"/>
                              <w:szCs w:val="18"/>
                              <w:lang w:val="en-US"/>
                            </w:rPr>
                            <w:t xml:space="preserve">info@jodah.com.sa | www.jodah.com.sa  </w:t>
                          </w:r>
                        </w:p>
                        <w:p w14:paraId="26E837B1" w14:textId="77777777" w:rsidR="002A78FF" w:rsidRDefault="002A78FF" w:rsidP="002A78FF">
                          <w:pPr>
                            <w:jc w:val="center"/>
                            <w:rPr>
                              <w:rFonts w:ascii="Arial Narrow" w:hAnsi="Arial Narrow"/>
                              <w:color w:val="000C00"/>
                              <w:spacing w:val="20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5A4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35pt;margin-top:16.5pt;width:520.45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" stroked="f">
              <v:textbox>
                <w:txbxContent>
                  <w:p w14:paraId="41236415" w14:textId="03C48739" w:rsidR="00CF6341" w:rsidRPr="008B49BA" w:rsidRDefault="00CF6341">
                    <w:pPr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pPr>
                    <w:r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VAT ID: 310224805600003, CR: </w:t>
                    </w:r>
                    <w:r w:rsidR="00F32BC8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1010456247</w:t>
                    </w:r>
                    <w:r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, CC: </w:t>
                    </w:r>
                    <w:r w:rsidR="00F32BC8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457009</w:t>
                    </w:r>
                    <w:r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, </w:t>
                    </w:r>
                    <w:r w:rsid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CD </w:t>
                    </w:r>
                    <w:r w:rsidR="00F32BC8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Lic</w:t>
                    </w:r>
                    <w:r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: </w:t>
                    </w:r>
                    <w:r w:rsidR="00F32BC8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20506030767</w:t>
                    </w:r>
                  </w:p>
                  <w:p w14:paraId="05C35771" w14:textId="0442DC8C" w:rsidR="00F32BC8" w:rsidRPr="008B49BA" w:rsidRDefault="00F32BC8">
                    <w:pPr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pPr>
                    <w:r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HO: PO Box 76316, Riyadh 34423, </w:t>
                    </w:r>
                    <w:r w:rsidR="007B6379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KSA</w:t>
                    </w:r>
                    <w:r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 | Mob: 0590163656 / 0544872258</w:t>
                    </w:r>
                    <w:r w:rsidR="007B6379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 </w:t>
                    </w:r>
                    <w:r w:rsidR="00312A60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| </w:t>
                    </w:r>
                    <w:r w:rsidR="007B6379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safety@jodah.com.sa</w:t>
                    </w:r>
                    <w:r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br/>
                      <w:t>Br</w:t>
                    </w:r>
                    <w:r w:rsidR="002162BF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.:</w:t>
                    </w:r>
                    <w:r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 </w:t>
                    </w:r>
                    <w:r w:rsid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4</w:t>
                    </w:r>
                    <w:r w:rsidR="008B49BA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vertAlign w:val="superscript"/>
                        <w:lang w:val="en-US"/>
                      </w:rPr>
                      <w:t>th</w:t>
                    </w:r>
                    <w:r w:rsid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 floor, Gulf Center Tower, </w:t>
                    </w:r>
                    <w:r w:rsidR="00CF6341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PO Box 4484, Al Khobar 31952 | </w:t>
                    </w:r>
                    <w:r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Mob.: 0506842439</w:t>
                    </w:r>
                    <w:r w:rsidR="002162BF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 </w:t>
                    </w:r>
                    <w:r w:rsid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| </w:t>
                    </w:r>
                    <w:r w:rsidR="002162BF" w:rsidRPr="008B49BA"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info@jodah.com.sa</w:t>
                    </w:r>
                  </w:p>
                  <w:p w14:paraId="31FE4D6A" w14:textId="77777777" w:rsidR="00CF6341" w:rsidRPr="008B49BA" w:rsidRDefault="00CF6341">
                    <w:pPr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pPr>
                  </w:p>
                  <w:p w14:paraId="03EC9A4D" w14:textId="77777777" w:rsidR="00D87747" w:rsidRPr="00704C5B" w:rsidRDefault="00CF6341">
                    <w:pPr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20"/>
                        <w:szCs w:val="18"/>
                        <w:lang w:val="en-US"/>
                      </w:rPr>
                    </w:pPr>
                    <w:r w:rsidRPr="00704C5B">
                      <w:rPr>
                        <w:rFonts w:ascii="Arial Narrow" w:hAnsi="Arial Narrow"/>
                        <w:color w:val="E20000"/>
                        <w:spacing w:val="20"/>
                        <w:sz w:val="20"/>
                        <w:szCs w:val="18"/>
                        <w:lang w:val="en-US"/>
                      </w:rPr>
                      <w:t xml:space="preserve">info@jodah.com.sa | www.jodah.com.sa  </w:t>
                    </w:r>
                  </w:p>
                  <w:p w14:paraId="26E837B1" w14:textId="77777777" w:rsidR="002A78FF" w:rsidRDefault="002A78FF" w:rsidP="002A78FF">
                    <w:pPr>
                      <w:jc w:val="center"/>
                      <w:rPr>
                        <w:rFonts w:ascii="Arial Narrow" w:hAnsi="Arial Narrow"/>
                        <w:color w:val="000C00"/>
                        <w:spacing w:val="20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12A60" w:rsidRPr="00CF6341">
      <w:rPr>
        <w:noProof/>
        <w:color w:val="E20000"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ED841E" wp14:editId="61ABF580">
              <wp:simplePos x="0" y="0"/>
              <wp:positionH relativeFrom="column">
                <wp:posOffset>-1139190</wp:posOffset>
              </wp:positionH>
              <wp:positionV relativeFrom="paragraph">
                <wp:posOffset>149648</wp:posOffset>
              </wp:positionV>
              <wp:extent cx="799719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971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E2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C6E58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9.7pt,11.8pt" to="540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" strokecolor="#e20000" strokeweight="1.75pt"/>
          </w:pict>
        </mc:Fallback>
      </mc:AlternateContent>
    </w:r>
  </w:p>
  <w:p w14:paraId="210AC156" w14:textId="149EB21E" w:rsidR="00D87747" w:rsidRDefault="008B49B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A19AAB5" wp14:editId="632EE6D7">
          <wp:simplePos x="0" y="0"/>
          <wp:positionH relativeFrom="leftMargin">
            <wp:posOffset>383328</wp:posOffset>
          </wp:positionH>
          <wp:positionV relativeFrom="paragraph">
            <wp:posOffset>70697</wp:posOffset>
          </wp:positionV>
          <wp:extent cx="473710" cy="473710"/>
          <wp:effectExtent l="0" t="0" r="2540" b="2540"/>
          <wp:wrapTight wrapText="bothSides">
            <wp:wrapPolygon edited="0">
              <wp:start x="0" y="0"/>
              <wp:lineTo x="0" y="20847"/>
              <wp:lineTo x="20847" y="20847"/>
              <wp:lineTo x="20847" y="0"/>
              <wp:lineTo x="0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2B7D" w14:textId="77777777" w:rsidR="00D212DF" w:rsidRDefault="00D212DF" w:rsidP="00D87747">
      <w:r>
        <w:separator/>
      </w:r>
    </w:p>
  </w:footnote>
  <w:footnote w:type="continuationSeparator" w:id="0">
    <w:p w14:paraId="4E2049B4" w14:textId="77777777" w:rsidR="00D212DF" w:rsidRDefault="00D212DF" w:rsidP="00D87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DCAE" w14:textId="668F8A0C" w:rsidR="005252C6" w:rsidRDefault="00312A60" w:rsidP="005252C6">
    <w:pPr>
      <w:pStyle w:val="Header"/>
      <w:jc w:val="right"/>
      <w:rPr>
        <w:rFonts w:ascii="Zurich BlkEx BT" w:hAnsi="Zurich BlkEx BT"/>
        <w:color w:val="00008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6C47708" wp14:editId="14A17C7A">
          <wp:simplePos x="0" y="0"/>
          <wp:positionH relativeFrom="column">
            <wp:posOffset>-259080</wp:posOffset>
          </wp:positionH>
          <wp:positionV relativeFrom="paragraph">
            <wp:posOffset>75565</wp:posOffset>
          </wp:positionV>
          <wp:extent cx="1400810" cy="826135"/>
          <wp:effectExtent l="0" t="0" r="889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81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E312EB9" wp14:editId="25303141">
          <wp:simplePos x="0" y="0"/>
          <wp:positionH relativeFrom="column">
            <wp:posOffset>2306955</wp:posOffset>
          </wp:positionH>
          <wp:positionV relativeFrom="paragraph">
            <wp:posOffset>203200</wp:posOffset>
          </wp:positionV>
          <wp:extent cx="3682153" cy="378309"/>
          <wp:effectExtent l="0" t="0" r="0" b="3175"/>
          <wp:wrapTight wrapText="bothSides">
            <wp:wrapPolygon edited="0">
              <wp:start x="0" y="0"/>
              <wp:lineTo x="0" y="20692"/>
              <wp:lineTo x="21458" y="20692"/>
              <wp:lineTo x="21458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2153" cy="378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0FEBC8" w14:textId="39BB6E9F" w:rsidR="005252C6" w:rsidRDefault="005252C6" w:rsidP="005252C6">
    <w:pPr>
      <w:pStyle w:val="Header"/>
      <w:jc w:val="right"/>
      <w:rPr>
        <w:rFonts w:ascii="Zurich BlkEx BT" w:hAnsi="Zurich BlkEx BT"/>
        <w:color w:val="000080"/>
        <w:sz w:val="36"/>
        <w:szCs w:val="36"/>
      </w:rPr>
    </w:pPr>
  </w:p>
  <w:p w14:paraId="184BF3A0" w14:textId="123102A1" w:rsidR="002A78FF" w:rsidRPr="00312A60" w:rsidRDefault="00312A60" w:rsidP="00312A60">
    <w:pPr>
      <w:pStyle w:val="Header"/>
      <w:jc w:val="right"/>
      <w:rPr>
        <w:rFonts w:ascii="Tw Cen MT Condensed Extra Bold" w:hAnsi="Tw Cen MT Condensed Extra Bold"/>
        <w:color w:val="E20000"/>
        <w:sz w:val="46"/>
        <w:szCs w:val="46"/>
      </w:rPr>
    </w:pPr>
    <w:r w:rsidRPr="007B6379">
      <w:rPr>
        <w:rFonts w:ascii="Tw Cen MT Condensed Extra Bold" w:hAnsi="Tw Cen MT Condensed Extra Bold"/>
        <w:noProof/>
        <w:color w:val="000080"/>
        <w:sz w:val="46"/>
        <w:szCs w:val="46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172857" wp14:editId="683D00EC">
              <wp:simplePos x="0" y="0"/>
              <wp:positionH relativeFrom="column">
                <wp:posOffset>-1212638</wp:posOffset>
              </wp:positionH>
              <wp:positionV relativeFrom="paragraph">
                <wp:posOffset>397722</wp:posOffset>
              </wp:positionV>
              <wp:extent cx="8002905" cy="635"/>
              <wp:effectExtent l="18415" t="19685" r="17780" b="1778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002905" cy="63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E2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9BA7A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5pt,31.3pt" to="534.6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" strokecolor="#e20000" strokeweight="1.75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600E1F8" wp14:editId="141C38CE">
          <wp:simplePos x="0" y="0"/>
          <wp:positionH relativeFrom="margin">
            <wp:posOffset>2312670</wp:posOffset>
          </wp:positionH>
          <wp:positionV relativeFrom="paragraph">
            <wp:posOffset>16510</wp:posOffset>
          </wp:positionV>
          <wp:extent cx="3674110" cy="334010"/>
          <wp:effectExtent l="0" t="0" r="2540" b="8890"/>
          <wp:wrapTight wrapText="bothSides">
            <wp:wrapPolygon edited="0">
              <wp:start x="0" y="0"/>
              <wp:lineTo x="0" y="20943"/>
              <wp:lineTo x="21503" y="20943"/>
              <wp:lineTo x="21503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4110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91047"/>
    <w:multiLevelType w:val="hybridMultilevel"/>
    <w:tmpl w:val="57C20E3A"/>
    <w:lvl w:ilvl="0" w:tplc="85605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60"/>
    <w:rsid w:val="000367D5"/>
    <w:rsid w:val="00144F40"/>
    <w:rsid w:val="002021EE"/>
    <w:rsid w:val="002154B0"/>
    <w:rsid w:val="00215F3E"/>
    <w:rsid w:val="002162BF"/>
    <w:rsid w:val="002A78FF"/>
    <w:rsid w:val="002D68D2"/>
    <w:rsid w:val="002F444F"/>
    <w:rsid w:val="00312A60"/>
    <w:rsid w:val="003232CB"/>
    <w:rsid w:val="0035707C"/>
    <w:rsid w:val="003C6042"/>
    <w:rsid w:val="003E0487"/>
    <w:rsid w:val="0045603B"/>
    <w:rsid w:val="00463C12"/>
    <w:rsid w:val="00471B4A"/>
    <w:rsid w:val="004D3F07"/>
    <w:rsid w:val="004F42DD"/>
    <w:rsid w:val="005252C6"/>
    <w:rsid w:val="005743EC"/>
    <w:rsid w:val="005A111B"/>
    <w:rsid w:val="005D1BB5"/>
    <w:rsid w:val="00603800"/>
    <w:rsid w:val="0062798C"/>
    <w:rsid w:val="00667984"/>
    <w:rsid w:val="006F5C6C"/>
    <w:rsid w:val="00704C5B"/>
    <w:rsid w:val="00756681"/>
    <w:rsid w:val="00765967"/>
    <w:rsid w:val="007B1F07"/>
    <w:rsid w:val="007B6379"/>
    <w:rsid w:val="007F4633"/>
    <w:rsid w:val="00862F3F"/>
    <w:rsid w:val="008801B4"/>
    <w:rsid w:val="00881EF3"/>
    <w:rsid w:val="0088210B"/>
    <w:rsid w:val="00883D97"/>
    <w:rsid w:val="008B49BA"/>
    <w:rsid w:val="008F0A1E"/>
    <w:rsid w:val="0092744E"/>
    <w:rsid w:val="00997F44"/>
    <w:rsid w:val="009E2D6E"/>
    <w:rsid w:val="00A66F6C"/>
    <w:rsid w:val="00A84498"/>
    <w:rsid w:val="00A96306"/>
    <w:rsid w:val="00AA0916"/>
    <w:rsid w:val="00AB3CE2"/>
    <w:rsid w:val="00AF1FFC"/>
    <w:rsid w:val="00B2093B"/>
    <w:rsid w:val="00B23E90"/>
    <w:rsid w:val="00B54F9B"/>
    <w:rsid w:val="00B67F6F"/>
    <w:rsid w:val="00B815E9"/>
    <w:rsid w:val="00B83D84"/>
    <w:rsid w:val="00BC5149"/>
    <w:rsid w:val="00BD1FFC"/>
    <w:rsid w:val="00C11471"/>
    <w:rsid w:val="00C90263"/>
    <w:rsid w:val="00CF6341"/>
    <w:rsid w:val="00D212DF"/>
    <w:rsid w:val="00D241E2"/>
    <w:rsid w:val="00D87747"/>
    <w:rsid w:val="00E22F07"/>
    <w:rsid w:val="00F32BC8"/>
    <w:rsid w:val="00FA7425"/>
    <w:rsid w:val="00F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6DB2D"/>
  <w15:docId w15:val="{607AB07B-2B62-47C4-AA4A-1056E217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41E2"/>
    <w:rPr>
      <w:rFonts w:ascii="Arial" w:hAnsi="Arial" w:cs="Arial"/>
      <w:sz w:val="2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41E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241E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A84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4498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nhideWhenUsed/>
    <w:rsid w:val="00CF63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341"/>
    <w:rPr>
      <w:color w:val="605E5C"/>
      <w:shd w:val="clear" w:color="auto" w:fill="E1DFDD"/>
    </w:rPr>
  </w:style>
  <w:style w:type="table" w:styleId="GridTable2-Accent6">
    <w:name w:val="Grid Table 2 Accent 6"/>
    <w:basedOn w:val="TableNormal"/>
    <w:uiPriority w:val="47"/>
    <w:rsid w:val="00463C1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63C12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esktop\Desktop%20files%20up%20to%2024-08-2020\Letterhead%20template%20format%20SQCC%20FS%20-%20Jan%2020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template format SQCC FS - Jan 2021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Engineer</vt:lpstr>
    </vt:vector>
  </TitlesOfParts>
  <Company>HOME BUILDERS Design &amp; Construction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Engineer</dc:title>
  <dc:subject>Letterhead</dc:subject>
  <dc:creator>Arshad Mohamed</dc:creator>
  <cp:keywords>Letterhead;Letter head;JODAH</cp:keywords>
  <cp:lastModifiedBy>Arshad Vm</cp:lastModifiedBy>
  <cp:revision>2</cp:revision>
  <cp:lastPrinted>2021-01-20T13:08:00Z</cp:lastPrinted>
  <dcterms:created xsi:type="dcterms:W3CDTF">2021-05-01T20:45:00Z</dcterms:created>
  <dcterms:modified xsi:type="dcterms:W3CDTF">2021-05-01T20:54:00Z</dcterms:modified>
</cp:coreProperties>
</file>